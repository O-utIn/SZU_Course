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59E8" w:rsidRDefault="00DC59E8"/>
    <w:p w:rsidR="00DC59E8" w:rsidRDefault="00DC59E8">
      <w:pPr>
        <w:jc w:val="center"/>
        <w:rPr>
          <w:rFonts w:ascii="宋体"/>
          <w:b/>
          <w:sz w:val="44"/>
        </w:rPr>
      </w:pPr>
    </w:p>
    <w:p w:rsidR="00DC59E8" w:rsidRDefault="00F25DFE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:rsidR="00DC59E8" w:rsidRDefault="00DC59E8">
      <w:pPr>
        <w:rPr>
          <w:b/>
          <w:sz w:val="28"/>
        </w:rPr>
      </w:pPr>
    </w:p>
    <w:p w:rsidR="00DC59E8" w:rsidRDefault="00DC59E8">
      <w:pPr>
        <w:rPr>
          <w:b/>
          <w:sz w:val="28"/>
        </w:rPr>
      </w:pPr>
    </w:p>
    <w:p w:rsidR="00DC59E8" w:rsidRDefault="00F25DFE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2B658D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          </w:t>
      </w:r>
    </w:p>
    <w:p w:rsidR="00DC59E8" w:rsidRDefault="00DC59E8">
      <w:pPr>
        <w:rPr>
          <w:b/>
          <w:sz w:val="28"/>
        </w:rPr>
      </w:pPr>
    </w:p>
    <w:p w:rsidR="00DC59E8" w:rsidRDefault="00F25DFE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E0AF3">
        <w:rPr>
          <w:rFonts w:hint="eastAsia"/>
          <w:b/>
          <w:sz w:val="28"/>
          <w:u w:val="single"/>
        </w:rPr>
        <w:t>：</w:t>
      </w:r>
      <w:r w:rsidRPr="008E0AF3">
        <w:rPr>
          <w:rFonts w:hint="eastAsia"/>
          <w:b/>
          <w:sz w:val="28"/>
          <w:u w:val="single"/>
        </w:rPr>
        <w:t xml:space="preserve">       </w:t>
      </w:r>
      <w:r w:rsidR="002B658D">
        <w:rPr>
          <w:rFonts w:hint="eastAsia"/>
          <w:b/>
          <w:sz w:val="28"/>
          <w:u w:val="single"/>
        </w:rPr>
        <w:t xml:space="preserve">                   </w:t>
      </w:r>
      <w:r w:rsidR="00480FE1" w:rsidRPr="008E0AF3">
        <w:rPr>
          <w:rFonts w:hint="eastAsia"/>
          <w:b/>
          <w:sz w:val="28"/>
          <w:u w:val="single"/>
        </w:rPr>
        <w:t xml:space="preserve">   </w:t>
      </w:r>
      <w:r w:rsidR="008E0AF3" w:rsidRPr="008E0AF3">
        <w:rPr>
          <w:b/>
          <w:sz w:val="28"/>
          <w:u w:val="single"/>
        </w:rPr>
        <w:t xml:space="preserve"> </w:t>
      </w:r>
      <w:r w:rsidR="00480FE1" w:rsidRPr="008E0AF3">
        <w:rPr>
          <w:rFonts w:hint="eastAsia"/>
          <w:b/>
          <w:sz w:val="28"/>
          <w:u w:val="single"/>
        </w:rPr>
        <w:t xml:space="preserve">      </w:t>
      </w:r>
      <w:r w:rsidR="00480FE1">
        <w:rPr>
          <w:rFonts w:hint="eastAsia"/>
          <w:b/>
          <w:sz w:val="28"/>
          <w:u w:val="thick"/>
        </w:rPr>
        <w:t xml:space="preserve"> </w:t>
      </w:r>
    </w:p>
    <w:p w:rsidR="00DC59E8" w:rsidRDefault="00F25DF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DC59E8" w:rsidRDefault="00F25DFE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2B658D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                    </w:t>
      </w:r>
    </w:p>
    <w:p w:rsidR="00DC59E8" w:rsidRDefault="00F25DF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DC59E8" w:rsidRDefault="00F25DF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               </w:t>
      </w:r>
      <w:r>
        <w:rPr>
          <w:rFonts w:hint="eastAsia"/>
          <w:b/>
          <w:sz w:val="28"/>
        </w:rPr>
        <w:t xml:space="preserve">  </w:t>
      </w:r>
    </w:p>
    <w:p w:rsidR="00DC59E8" w:rsidRDefault="00F25DF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DC59E8" w:rsidRDefault="00F25DFE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2B658D"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u w:val="single"/>
        </w:rPr>
        <w:t xml:space="preserve">                   </w:t>
      </w:r>
      <w:r w:rsidR="00185CFE">
        <w:rPr>
          <w:rFonts w:hint="eastAsia"/>
          <w:b/>
          <w:sz w:val="28"/>
          <w:u w:val="single"/>
        </w:rPr>
        <w:t xml:space="preserve"> </w:t>
      </w:r>
    </w:p>
    <w:p w:rsidR="00DC59E8" w:rsidRDefault="00480FE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</w:p>
    <w:p w:rsidR="00DC59E8" w:rsidRDefault="00F25DFE">
      <w:pPr>
        <w:ind w:left="826" w:hangingChars="294" w:hanging="826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086378">
        <w:rPr>
          <w:rFonts w:hint="eastAsia"/>
          <w:b/>
          <w:sz w:val="28"/>
          <w:u w:val="thick"/>
        </w:rPr>
        <w:t>：</w:t>
      </w:r>
      <w:r w:rsidR="002B658D">
        <w:rPr>
          <w:rFonts w:hint="eastAsia"/>
          <w:b/>
          <w:sz w:val="28"/>
          <w:u w:val="thick"/>
        </w:rPr>
        <w:t xml:space="preserve">     </w:t>
      </w:r>
      <w:r w:rsidRPr="00086378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2B658D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班级：</w:t>
      </w:r>
      <w:r w:rsidRPr="00480FE1">
        <w:rPr>
          <w:rFonts w:hint="eastAsia"/>
          <w:b/>
          <w:sz w:val="28"/>
          <w:u w:val="thick"/>
        </w:rPr>
        <w:t xml:space="preserve"> </w:t>
      </w:r>
      <w:r w:rsidR="002B658D">
        <w:rPr>
          <w:rFonts w:hint="eastAsia"/>
          <w:b/>
          <w:sz w:val="28"/>
          <w:u w:val="thick"/>
        </w:rPr>
        <w:t xml:space="preserve">              </w:t>
      </w:r>
      <w:r w:rsidR="00480FE1" w:rsidRPr="00480FE1">
        <w:rPr>
          <w:rFonts w:hint="eastAsia"/>
          <w:b/>
          <w:sz w:val="28"/>
          <w:u w:val="thick"/>
        </w:rPr>
        <w:t xml:space="preserve">  </w:t>
      </w:r>
    </w:p>
    <w:p w:rsidR="00DC59E8" w:rsidRDefault="00480FE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</w:p>
    <w:p w:rsidR="00DC59E8" w:rsidRDefault="00F25DF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2B658D"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                 </w:t>
      </w:r>
    </w:p>
    <w:p w:rsidR="00DC59E8" w:rsidRDefault="00480FE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</w:p>
    <w:p w:rsidR="00DC59E8" w:rsidRDefault="00F25DFE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 w:rsidR="002B658D">
        <w:rPr>
          <w:rFonts w:hint="eastAsia"/>
          <w:b/>
          <w:sz w:val="28"/>
          <w:u w:val="single"/>
        </w:rPr>
        <w:t xml:space="preserve">        </w:t>
      </w:r>
      <w:r w:rsidR="00480FE1">
        <w:rPr>
          <w:rFonts w:hint="eastAsia"/>
          <w:b/>
          <w:sz w:val="28"/>
          <w:u w:val="single"/>
        </w:rPr>
        <w:t xml:space="preserve">                      </w:t>
      </w:r>
    </w:p>
    <w:p w:rsidR="00DC59E8" w:rsidRDefault="00F25DF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</w:p>
    <w:p w:rsidR="00DC59E8" w:rsidRDefault="00F25DF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8376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6"/>
      </w:tblGrid>
      <w:tr w:rsidR="00DC59E8">
        <w:trPr>
          <w:trHeight w:val="1975"/>
        </w:trPr>
        <w:tc>
          <w:tcPr>
            <w:tcW w:w="8376" w:type="dxa"/>
          </w:tcPr>
          <w:p w:rsidR="00DC59E8" w:rsidRDefault="00F25DF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一、实验目的</w:t>
            </w:r>
          </w:p>
          <w:p w:rsidR="008E0AF3" w:rsidRPr="00480FE1" w:rsidRDefault="008E0AF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DC59E8">
        <w:trPr>
          <w:trHeight w:val="1692"/>
        </w:trPr>
        <w:tc>
          <w:tcPr>
            <w:tcW w:w="8376" w:type="dxa"/>
          </w:tcPr>
          <w:p w:rsidR="00DC59E8" w:rsidRDefault="00F25DF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二、实验仪器</w:t>
            </w:r>
          </w:p>
          <w:p w:rsidR="00DC59E8" w:rsidRDefault="00DC59E8">
            <w:pPr>
              <w:rPr>
                <w:sz w:val="24"/>
              </w:rPr>
            </w:pPr>
          </w:p>
        </w:tc>
      </w:tr>
      <w:tr w:rsidR="00DC59E8">
        <w:trPr>
          <w:trHeight w:val="2108"/>
        </w:trPr>
        <w:tc>
          <w:tcPr>
            <w:tcW w:w="8376" w:type="dxa"/>
          </w:tcPr>
          <w:p w:rsidR="00DC59E8" w:rsidRDefault="00F25DF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三、实验内容：</w:t>
            </w:r>
          </w:p>
          <w:p w:rsidR="008E0AF3" w:rsidRPr="00480FE1" w:rsidRDefault="008E0AF3">
            <w:pPr>
              <w:rPr>
                <w:rFonts w:ascii="宋体" w:hAnsi="宋体"/>
                <w:szCs w:val="21"/>
              </w:rPr>
            </w:pPr>
          </w:p>
        </w:tc>
      </w:tr>
      <w:tr w:rsidR="00DC59E8">
        <w:trPr>
          <w:trHeight w:val="5104"/>
        </w:trPr>
        <w:tc>
          <w:tcPr>
            <w:tcW w:w="8376" w:type="dxa"/>
          </w:tcPr>
          <w:p w:rsidR="00533DC1" w:rsidRPr="002B658D" w:rsidRDefault="00F25DFE" w:rsidP="002B658D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 w:rsidRPr="00185CFE">
              <w:rPr>
                <w:rFonts w:ascii="宋体" w:hAnsi="宋体" w:hint="eastAsia"/>
                <w:b/>
                <w:szCs w:val="21"/>
              </w:rPr>
              <w:t>实验过程及步骤</w:t>
            </w: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Default="002B658D" w:rsidP="002B658D">
            <w:pPr>
              <w:rPr>
                <w:rFonts w:ascii="宋体" w:hAnsi="宋体"/>
                <w:b/>
                <w:szCs w:val="21"/>
              </w:rPr>
            </w:pPr>
          </w:p>
          <w:p w:rsidR="002B658D" w:rsidRPr="00533DC1" w:rsidRDefault="002B658D" w:rsidP="002B658D">
            <w:pPr>
              <w:rPr>
                <w:rFonts w:ascii="宋体" w:hAnsi="宋体"/>
                <w:szCs w:val="21"/>
              </w:rPr>
            </w:pPr>
          </w:p>
        </w:tc>
      </w:tr>
      <w:tr w:rsidR="00DC59E8">
        <w:trPr>
          <w:trHeight w:val="5104"/>
        </w:trPr>
        <w:tc>
          <w:tcPr>
            <w:tcW w:w="8376" w:type="dxa"/>
          </w:tcPr>
          <w:p w:rsidR="00DC59E8" w:rsidRDefault="00F25DF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五、实验结果及讨论</w:t>
            </w:r>
          </w:p>
          <w:p w:rsidR="00DC59E8" w:rsidRDefault="00DC59E8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Default="002B658D" w:rsidP="00533DC1">
            <w:pPr>
              <w:rPr>
                <w:rFonts w:ascii="宋体" w:hAnsi="宋体"/>
                <w:szCs w:val="21"/>
              </w:rPr>
            </w:pPr>
          </w:p>
          <w:p w:rsidR="002B658D" w:rsidRPr="00533DC1" w:rsidRDefault="002B658D" w:rsidP="00533DC1">
            <w:pPr>
              <w:rPr>
                <w:rFonts w:ascii="宋体" w:hAnsi="宋体"/>
                <w:szCs w:val="21"/>
              </w:rPr>
            </w:pPr>
          </w:p>
        </w:tc>
      </w:tr>
    </w:tbl>
    <w:p w:rsidR="00DC59E8" w:rsidRDefault="00DC59E8"/>
    <w:p w:rsidR="00DC59E8" w:rsidRDefault="00F25DFE">
      <w:r>
        <w:rPr>
          <w:rFonts w:hint="eastAsia"/>
        </w:rPr>
        <w:lastRenderedPageBreak/>
        <w:t>深圳大学学生实验报告用纸</w:t>
      </w:r>
    </w:p>
    <w:tbl>
      <w:tblPr>
        <w:tblW w:w="81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C59E8">
        <w:trPr>
          <w:trHeight w:val="6496"/>
        </w:trPr>
        <w:tc>
          <w:tcPr>
            <w:tcW w:w="8160" w:type="dxa"/>
          </w:tcPr>
          <w:p w:rsidR="00DC59E8" w:rsidRDefault="00F25DFE">
            <w:r>
              <w:rPr>
                <w:rFonts w:hint="eastAsia"/>
              </w:rPr>
              <w:t>指导教师批阅意见：</w:t>
            </w:r>
          </w:p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F25DFE">
            <w:r>
              <w:rPr>
                <w:rFonts w:hint="eastAsia"/>
              </w:rPr>
              <w:t>成绩评定：</w:t>
            </w:r>
          </w:p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DC59E8"/>
          <w:p w:rsidR="00DC59E8" w:rsidRDefault="00F25DFE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DC59E8" w:rsidRDefault="00F25DFE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DC59E8">
        <w:trPr>
          <w:trHeight w:val="1236"/>
        </w:trPr>
        <w:tc>
          <w:tcPr>
            <w:tcW w:w="8160" w:type="dxa"/>
          </w:tcPr>
          <w:p w:rsidR="00DC59E8" w:rsidRDefault="00F25DFE">
            <w:r>
              <w:rPr>
                <w:rFonts w:hint="eastAsia"/>
              </w:rPr>
              <w:t>备注：</w:t>
            </w:r>
          </w:p>
        </w:tc>
      </w:tr>
    </w:tbl>
    <w:p w:rsidR="00DC59E8" w:rsidRDefault="00DC59E8">
      <w:bookmarkStart w:id="0" w:name="_GoBack"/>
      <w:bookmarkEnd w:id="0"/>
    </w:p>
    <w:sectPr w:rsidR="00DC59E8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844" w:rsidRDefault="00037844" w:rsidP="00BF5E36">
      <w:r>
        <w:separator/>
      </w:r>
    </w:p>
  </w:endnote>
  <w:endnote w:type="continuationSeparator" w:id="0">
    <w:p w:rsidR="00037844" w:rsidRDefault="00037844" w:rsidP="00BF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844" w:rsidRDefault="00037844" w:rsidP="00BF5E36">
      <w:r>
        <w:separator/>
      </w:r>
    </w:p>
  </w:footnote>
  <w:footnote w:type="continuationSeparator" w:id="0">
    <w:p w:rsidR="00037844" w:rsidRDefault="00037844" w:rsidP="00BF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AB20"/>
    <w:multiLevelType w:val="singleLevel"/>
    <w:tmpl w:val="570BAB20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70BAC6A"/>
    <w:multiLevelType w:val="singleLevel"/>
    <w:tmpl w:val="570BAC6A"/>
    <w:lvl w:ilvl="0">
      <w:start w:val="1"/>
      <w:numFmt w:val="decimal"/>
      <w:suff w:val="space"/>
      <w:lvlText w:val="%1."/>
      <w:lvlJc w:val="left"/>
    </w:lvl>
  </w:abstractNum>
  <w:abstractNum w:abstractNumId="2">
    <w:nsid w:val="67FC7C65"/>
    <w:multiLevelType w:val="hybridMultilevel"/>
    <w:tmpl w:val="AA122662"/>
    <w:lvl w:ilvl="0" w:tplc="F0DE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C79BB"/>
    <w:multiLevelType w:val="hybridMultilevel"/>
    <w:tmpl w:val="375E8FAA"/>
    <w:lvl w:ilvl="0" w:tplc="B23400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8A6763"/>
    <w:multiLevelType w:val="hybridMultilevel"/>
    <w:tmpl w:val="51464CD4"/>
    <w:lvl w:ilvl="0" w:tplc="B6C2AD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87253"/>
    <w:multiLevelType w:val="hybridMultilevel"/>
    <w:tmpl w:val="6B1A4400"/>
    <w:lvl w:ilvl="0" w:tplc="4476D7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90CAF"/>
    <w:rsid w:val="00037844"/>
    <w:rsid w:val="00086378"/>
    <w:rsid w:val="00172A27"/>
    <w:rsid w:val="00185CFE"/>
    <w:rsid w:val="002B658D"/>
    <w:rsid w:val="002D177C"/>
    <w:rsid w:val="0035404B"/>
    <w:rsid w:val="00400855"/>
    <w:rsid w:val="0041358B"/>
    <w:rsid w:val="00480FE1"/>
    <w:rsid w:val="004B5EDE"/>
    <w:rsid w:val="00533DC1"/>
    <w:rsid w:val="005C1616"/>
    <w:rsid w:val="00732653"/>
    <w:rsid w:val="00881B2E"/>
    <w:rsid w:val="008E0AF3"/>
    <w:rsid w:val="009A5F8D"/>
    <w:rsid w:val="00A27207"/>
    <w:rsid w:val="00AA0E1B"/>
    <w:rsid w:val="00AD387F"/>
    <w:rsid w:val="00AE7B44"/>
    <w:rsid w:val="00B22706"/>
    <w:rsid w:val="00B37222"/>
    <w:rsid w:val="00B46AA8"/>
    <w:rsid w:val="00BA21B6"/>
    <w:rsid w:val="00BE644B"/>
    <w:rsid w:val="00BF5E36"/>
    <w:rsid w:val="00CE33A1"/>
    <w:rsid w:val="00D03CEE"/>
    <w:rsid w:val="00D43FD0"/>
    <w:rsid w:val="00DC59E8"/>
    <w:rsid w:val="00E25139"/>
    <w:rsid w:val="00E67C86"/>
    <w:rsid w:val="00F25DFE"/>
    <w:rsid w:val="00FD79A5"/>
    <w:rsid w:val="2A7C7BF7"/>
    <w:rsid w:val="3CA90CAF"/>
    <w:rsid w:val="4AC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paragraph" w:customStyle="1" w:styleId="HTML1">
    <w:name w:val="HTML 预设格式1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customStyle="1" w:styleId="10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185C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paragraph" w:customStyle="1" w:styleId="HTML1">
    <w:name w:val="HTML 预设格式1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customStyle="1" w:styleId="10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185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\Desktop\DSP&#31995;&#32479;&#35774;&#35745;\&#23454;%20&#39564;%20&#25253;%20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C7FF9-904B-4902-B6E0-9B1A64B4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 验 报 告模板.dotx</Template>
  <TotalTime>33</TotalTime>
  <Pages>4</Pages>
  <Words>382</Words>
  <Characters>425</Characters>
  <Application>Microsoft Office Word</Application>
  <DocSecurity>0</DocSecurity>
  <Lines>47</Lines>
  <Paragraphs>35</Paragraphs>
  <ScaleCrop>false</ScaleCrop>
  <Company>SZU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creator>Eric Ching</dc:creator>
  <cp:keywords>DSP 实验</cp:keywords>
  <cp:lastModifiedBy>hp</cp:lastModifiedBy>
  <cp:revision>5</cp:revision>
  <dcterms:created xsi:type="dcterms:W3CDTF">2016-06-07T09:29:00Z</dcterms:created>
  <dcterms:modified xsi:type="dcterms:W3CDTF">2019-03-22T03:21:00Z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